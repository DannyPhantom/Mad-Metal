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33A1" w:rsidRDefault="00D158AE">
      <w:r>
        <w:t>Milestone 3 Feature Update</w:t>
      </w:r>
    </w:p>
    <w:p w:rsidR="00D158AE" w:rsidRDefault="00D158AE" w:rsidP="00D158AE">
      <w:r>
        <w:t>The following features have been implemented:</w:t>
      </w:r>
    </w:p>
    <w:p w:rsidR="00D158AE" w:rsidRDefault="00D158AE" w:rsidP="00D158AE">
      <w:pPr>
        <w:pStyle w:val="ListParagraph"/>
        <w:numPr>
          <w:ilvl w:val="0"/>
          <w:numId w:val="2"/>
        </w:numPr>
      </w:pPr>
      <w:r>
        <w:t>A loading bar shows up which represents the loading screen of our game. It dynamically displays the name of the files currently being loaded</w:t>
      </w:r>
    </w:p>
    <w:p w:rsidR="00D158AE" w:rsidRDefault="00D158AE" w:rsidP="00D158AE">
      <w:pPr>
        <w:pStyle w:val="ListParagraph"/>
        <w:numPr>
          <w:ilvl w:val="0"/>
          <w:numId w:val="2"/>
        </w:numPr>
      </w:pPr>
      <w:r>
        <w:t>The camera has been tweaked. However, it still does not handle collision with walls</w:t>
      </w:r>
    </w:p>
    <w:p w:rsidR="00D158AE" w:rsidRDefault="00D158AE" w:rsidP="00D158AE">
      <w:pPr>
        <w:pStyle w:val="ListParagraph"/>
        <w:numPr>
          <w:ilvl w:val="0"/>
          <w:numId w:val="2"/>
        </w:numPr>
      </w:pPr>
      <w:r>
        <w:t>The UI shows the following:</w:t>
      </w:r>
    </w:p>
    <w:p w:rsidR="00D158AE" w:rsidRDefault="00D158AE" w:rsidP="00D158AE">
      <w:pPr>
        <w:pStyle w:val="ListParagraph"/>
        <w:numPr>
          <w:ilvl w:val="1"/>
          <w:numId w:val="2"/>
        </w:numPr>
      </w:pPr>
      <w:r>
        <w:t>The current lap of the player</w:t>
      </w:r>
    </w:p>
    <w:p w:rsidR="00D158AE" w:rsidRDefault="00D158AE" w:rsidP="00D158AE">
      <w:pPr>
        <w:pStyle w:val="ListParagraph"/>
        <w:numPr>
          <w:ilvl w:val="1"/>
          <w:numId w:val="2"/>
        </w:numPr>
      </w:pPr>
      <w:r>
        <w:t>A green health bar</w:t>
      </w:r>
    </w:p>
    <w:p w:rsidR="00D158AE" w:rsidRDefault="00D158AE" w:rsidP="00D158AE">
      <w:pPr>
        <w:pStyle w:val="ListParagraph"/>
        <w:numPr>
          <w:ilvl w:val="1"/>
          <w:numId w:val="2"/>
        </w:numPr>
      </w:pPr>
      <w:r>
        <w:t>A blue power up bar</w:t>
      </w:r>
    </w:p>
    <w:p w:rsidR="00D158AE" w:rsidRDefault="00D158AE" w:rsidP="00D158AE">
      <w:pPr>
        <w:pStyle w:val="ListParagraph"/>
        <w:numPr>
          <w:ilvl w:val="1"/>
          <w:numId w:val="2"/>
        </w:numPr>
      </w:pPr>
      <w:r>
        <w:t>The total score of the player</w:t>
      </w:r>
    </w:p>
    <w:p w:rsidR="00D158AE" w:rsidRDefault="00D158AE" w:rsidP="00D158AE">
      <w:pPr>
        <w:pStyle w:val="ListParagraph"/>
        <w:numPr>
          <w:ilvl w:val="0"/>
          <w:numId w:val="2"/>
        </w:numPr>
      </w:pPr>
      <w:r>
        <w:t>The player can now shoot by pressing x</w:t>
      </w:r>
    </w:p>
    <w:p w:rsidR="00D158AE" w:rsidRDefault="00D158AE" w:rsidP="00D158AE">
      <w:pPr>
        <w:pStyle w:val="ListParagraph"/>
        <w:numPr>
          <w:ilvl w:val="0"/>
          <w:numId w:val="2"/>
        </w:numPr>
      </w:pPr>
      <w:r>
        <w:t>Once the power up bar is filled, pressing y results in SUPER MODE!</w:t>
      </w:r>
    </w:p>
    <w:p w:rsidR="00D158AE" w:rsidRDefault="00D158AE" w:rsidP="00D158AE">
      <w:pPr>
        <w:pStyle w:val="ListParagraph"/>
        <w:numPr>
          <w:ilvl w:val="1"/>
          <w:numId w:val="2"/>
        </w:numPr>
      </w:pPr>
      <w:r>
        <w:t>Shooting in the super mode uses a super weapon that deals extra damage and has a unique model/sound</w:t>
      </w:r>
    </w:p>
    <w:p w:rsidR="002E5481" w:rsidRDefault="002E5481" w:rsidP="00D158AE">
      <w:pPr>
        <w:pStyle w:val="ListParagraph"/>
        <w:numPr>
          <w:ilvl w:val="1"/>
          <w:numId w:val="2"/>
        </w:numPr>
      </w:pPr>
      <w:r>
        <w:t>Upon using the super character model changes to SUPER MODEL!!!</w:t>
      </w:r>
    </w:p>
    <w:p w:rsidR="00D158AE" w:rsidRDefault="00D158AE" w:rsidP="00D158AE">
      <w:pPr>
        <w:pStyle w:val="ListParagraph"/>
        <w:numPr>
          <w:ilvl w:val="1"/>
          <w:numId w:val="2"/>
        </w:numPr>
      </w:pPr>
      <w:r>
        <w:t>After a delay the super gauge will empty and player will automatically be set to normal shooting mode</w:t>
      </w:r>
    </w:p>
    <w:p w:rsidR="00D158AE" w:rsidRDefault="00D158AE" w:rsidP="00D158AE">
      <w:pPr>
        <w:pStyle w:val="ListParagraph"/>
        <w:numPr>
          <w:ilvl w:val="0"/>
          <w:numId w:val="2"/>
        </w:numPr>
      </w:pPr>
      <w:r>
        <w:t xml:space="preserve">At the start of the race the game will count down from 3 to 0, at which point all players will be allowed to interact with their cars. </w:t>
      </w:r>
    </w:p>
    <w:p w:rsidR="002E5481" w:rsidRDefault="002E5481" w:rsidP="002E5481">
      <w:pPr>
        <w:pStyle w:val="ListParagraph"/>
        <w:numPr>
          <w:ilvl w:val="1"/>
          <w:numId w:val="2"/>
        </w:numPr>
      </w:pPr>
      <w:r>
        <w:t>During the count down, each number will be coupled with a timer sound</w:t>
      </w:r>
    </w:p>
    <w:p w:rsidR="002E5481" w:rsidRDefault="002E5481" w:rsidP="002E5481">
      <w:pPr>
        <w:pStyle w:val="ListParagraph"/>
        <w:numPr>
          <w:ilvl w:val="1"/>
          <w:numId w:val="2"/>
        </w:numPr>
      </w:pPr>
      <w:r>
        <w:t xml:space="preserve">After the count-down finishes, game music will begin to loop in the background </w:t>
      </w:r>
    </w:p>
    <w:p w:rsidR="00D158AE" w:rsidRDefault="00D158AE" w:rsidP="00D158AE">
      <w:pPr>
        <w:pStyle w:val="ListParagraph"/>
        <w:numPr>
          <w:ilvl w:val="0"/>
          <w:numId w:val="2"/>
        </w:numPr>
      </w:pPr>
      <w:r>
        <w:t xml:space="preserve">Once the game begins, all players must complete 3 laps. </w:t>
      </w:r>
    </w:p>
    <w:p w:rsidR="002E5481" w:rsidRDefault="002E5481" w:rsidP="00D158AE">
      <w:pPr>
        <w:pStyle w:val="ListParagraph"/>
        <w:numPr>
          <w:ilvl w:val="1"/>
          <w:numId w:val="2"/>
        </w:numPr>
      </w:pPr>
      <w:r>
        <w:t>As soon as the first person reaches 3 laps, they will receive a point bonus and the game is over</w:t>
      </w:r>
    </w:p>
    <w:p w:rsidR="002E5481" w:rsidRDefault="002E5481" w:rsidP="00D158AE">
      <w:pPr>
        <w:pStyle w:val="ListParagraph"/>
        <w:numPr>
          <w:ilvl w:val="1"/>
          <w:numId w:val="2"/>
        </w:numPr>
      </w:pPr>
      <w:r>
        <w:t>Point totals will be calculated for all players and the player with the largest score will be deemed the winner</w:t>
      </w:r>
    </w:p>
    <w:p w:rsidR="002E5481" w:rsidRDefault="002E5481" w:rsidP="002E5481">
      <w:pPr>
        <w:pStyle w:val="ListParagraph"/>
        <w:numPr>
          <w:ilvl w:val="2"/>
          <w:numId w:val="2"/>
        </w:numPr>
      </w:pPr>
      <w:r>
        <w:t>Currently point scaling has not been balanced</w:t>
      </w:r>
    </w:p>
    <w:p w:rsidR="002E5481" w:rsidRDefault="002E5481" w:rsidP="002E5481">
      <w:pPr>
        <w:pStyle w:val="ListParagraph"/>
        <w:numPr>
          <w:ilvl w:val="0"/>
          <w:numId w:val="2"/>
        </w:numPr>
      </w:pPr>
      <w:r>
        <w:t>During the race players can shoot other players.</w:t>
      </w:r>
    </w:p>
    <w:p w:rsidR="002E5481" w:rsidRDefault="002E5481" w:rsidP="002E5481">
      <w:pPr>
        <w:pStyle w:val="ListParagraph"/>
        <w:numPr>
          <w:ilvl w:val="1"/>
          <w:numId w:val="2"/>
        </w:numPr>
      </w:pPr>
      <w:r>
        <w:t>Upon hitting another player:</w:t>
      </w:r>
    </w:p>
    <w:p w:rsidR="002E5481" w:rsidRDefault="002E5481" w:rsidP="002E5481">
      <w:pPr>
        <w:pStyle w:val="ListParagraph"/>
        <w:numPr>
          <w:ilvl w:val="2"/>
          <w:numId w:val="2"/>
        </w:numPr>
      </w:pPr>
      <w:r>
        <w:t>Player shooting will receive points</w:t>
      </w:r>
    </w:p>
    <w:p w:rsidR="002E5481" w:rsidRDefault="002E5481" w:rsidP="002E5481">
      <w:pPr>
        <w:pStyle w:val="ListParagraph"/>
        <w:numPr>
          <w:ilvl w:val="2"/>
          <w:numId w:val="2"/>
        </w:numPr>
      </w:pPr>
      <w:r>
        <w:t>Player hit will take damage</w:t>
      </w:r>
    </w:p>
    <w:p w:rsidR="002E5481" w:rsidRDefault="002E5481" w:rsidP="002E5481">
      <w:pPr>
        <w:pStyle w:val="ListParagraph"/>
        <w:numPr>
          <w:ilvl w:val="2"/>
          <w:numId w:val="2"/>
        </w:numPr>
      </w:pPr>
      <w:r>
        <w:t>Sound will be played</w:t>
      </w:r>
    </w:p>
    <w:p w:rsidR="002E5481" w:rsidRDefault="002E5481" w:rsidP="002E5481">
      <w:pPr>
        <w:pStyle w:val="ListParagraph"/>
        <w:numPr>
          <w:ilvl w:val="1"/>
          <w:numId w:val="2"/>
        </w:numPr>
      </w:pPr>
      <w:r>
        <w:t>If a player’s health drops to zero</w:t>
      </w:r>
    </w:p>
    <w:p w:rsidR="002E5481" w:rsidRDefault="002E5481" w:rsidP="002E5481">
      <w:pPr>
        <w:pStyle w:val="ListParagraph"/>
        <w:numPr>
          <w:ilvl w:val="2"/>
          <w:numId w:val="2"/>
        </w:numPr>
      </w:pPr>
      <w:r>
        <w:t>Player will respawn close to the previous location</w:t>
      </w:r>
    </w:p>
    <w:p w:rsidR="002E5481" w:rsidRDefault="002E5481" w:rsidP="0032499D">
      <w:pPr>
        <w:pStyle w:val="ListParagraph"/>
        <w:numPr>
          <w:ilvl w:val="0"/>
          <w:numId w:val="2"/>
        </w:numPr>
      </w:pPr>
      <w:r>
        <w:t>AI added</w:t>
      </w:r>
    </w:p>
    <w:p w:rsidR="002E5481" w:rsidRDefault="002E5481" w:rsidP="002E5481">
      <w:pPr>
        <w:pStyle w:val="ListParagraph"/>
        <w:numPr>
          <w:ilvl w:val="1"/>
          <w:numId w:val="2"/>
        </w:numPr>
      </w:pPr>
      <w:r>
        <w:t>AI will complete laps, and dynamically adjusts course to do so</w:t>
      </w:r>
    </w:p>
    <w:p w:rsidR="002E5481" w:rsidRDefault="002E5481" w:rsidP="002E5481">
      <w:pPr>
        <w:pStyle w:val="ListParagraph"/>
        <w:numPr>
          <w:ilvl w:val="1"/>
          <w:numId w:val="2"/>
        </w:numPr>
      </w:pPr>
      <w:r>
        <w:t xml:space="preserve">AI shoots at enemies in front of it, and uses super if available </w:t>
      </w:r>
    </w:p>
    <w:p w:rsidR="002E5481" w:rsidRDefault="002E5481" w:rsidP="002E5481">
      <w:pPr>
        <w:pStyle w:val="ListParagraph"/>
        <w:numPr>
          <w:ilvl w:val="1"/>
          <w:numId w:val="2"/>
        </w:numPr>
      </w:pPr>
      <w:r>
        <w:t xml:space="preserve">If AI gets stuck facing the wall, will correct itself </w:t>
      </w:r>
      <w:r w:rsidR="0032499D">
        <w:t>by backing up and changing direction</w:t>
      </w:r>
      <w:bookmarkStart w:id="0" w:name="_GoBack"/>
      <w:bookmarkEnd w:id="0"/>
    </w:p>
    <w:p w:rsidR="002E5481" w:rsidRDefault="002E5481" w:rsidP="002E5481"/>
    <w:p w:rsidR="002E5481" w:rsidRDefault="002E5481" w:rsidP="002E5481">
      <w:r>
        <w:lastRenderedPageBreak/>
        <w:t>Controls for car:</w:t>
      </w:r>
    </w:p>
    <w:p w:rsidR="002E5481" w:rsidRDefault="002E5481" w:rsidP="002E5481">
      <w:pPr>
        <w:pStyle w:val="ListParagraph"/>
        <w:numPr>
          <w:ilvl w:val="0"/>
          <w:numId w:val="3"/>
        </w:numPr>
      </w:pPr>
      <w:r>
        <w:t>Right Trigger: Accelerate</w:t>
      </w:r>
    </w:p>
    <w:p w:rsidR="002E5481" w:rsidRDefault="002E5481" w:rsidP="002E5481">
      <w:pPr>
        <w:pStyle w:val="ListParagraph"/>
        <w:numPr>
          <w:ilvl w:val="0"/>
          <w:numId w:val="3"/>
        </w:numPr>
      </w:pPr>
      <w:r>
        <w:t>Left Trigger: Brake/ Reverse</w:t>
      </w:r>
    </w:p>
    <w:p w:rsidR="002E5481" w:rsidRDefault="002E5481" w:rsidP="002E5481">
      <w:pPr>
        <w:pStyle w:val="ListParagraph"/>
        <w:numPr>
          <w:ilvl w:val="0"/>
          <w:numId w:val="3"/>
        </w:numPr>
      </w:pPr>
      <w:r>
        <w:t xml:space="preserve">Y: Use </w:t>
      </w:r>
      <w:proofErr w:type="spellStart"/>
      <w:r>
        <w:t>PowerUp</w:t>
      </w:r>
      <w:proofErr w:type="spellEnd"/>
      <w:r>
        <w:t xml:space="preserve"> if available</w:t>
      </w:r>
    </w:p>
    <w:p w:rsidR="002E5481" w:rsidRDefault="002E5481" w:rsidP="002E5481">
      <w:pPr>
        <w:pStyle w:val="ListParagraph"/>
        <w:numPr>
          <w:ilvl w:val="0"/>
          <w:numId w:val="3"/>
        </w:numPr>
      </w:pPr>
      <w:r>
        <w:t>X: Shoot primary/superpower weapon</w:t>
      </w:r>
    </w:p>
    <w:p w:rsidR="002E5481" w:rsidRDefault="002E5481" w:rsidP="002E5481">
      <w:pPr>
        <w:pStyle w:val="ListParagraph"/>
        <w:numPr>
          <w:ilvl w:val="0"/>
          <w:numId w:val="3"/>
        </w:numPr>
      </w:pPr>
      <w:r>
        <w:t>B: Hand Brake</w:t>
      </w:r>
    </w:p>
    <w:p w:rsidR="002E5481" w:rsidRDefault="002E5481" w:rsidP="002E5481">
      <w:pPr>
        <w:pStyle w:val="ListParagraph"/>
        <w:numPr>
          <w:ilvl w:val="0"/>
          <w:numId w:val="3"/>
        </w:numPr>
      </w:pPr>
      <w:r>
        <w:t xml:space="preserve">Right Joy Stick: Camera </w:t>
      </w:r>
    </w:p>
    <w:p w:rsidR="002E5481" w:rsidRDefault="002E5481" w:rsidP="002E5481">
      <w:pPr>
        <w:pStyle w:val="ListParagraph"/>
        <w:numPr>
          <w:ilvl w:val="0"/>
          <w:numId w:val="3"/>
        </w:numPr>
      </w:pPr>
      <w:r>
        <w:t xml:space="preserve">Left Joy Stick (x axis) steering </w:t>
      </w:r>
    </w:p>
    <w:p w:rsidR="002E5481" w:rsidRDefault="002E5481" w:rsidP="002E5481"/>
    <w:p w:rsidR="002E5481" w:rsidRDefault="002E5481" w:rsidP="002E5481">
      <w:r>
        <w:t>Known Bugs:</w:t>
      </w:r>
    </w:p>
    <w:p w:rsidR="002E5481" w:rsidRDefault="002E5481" w:rsidP="002E5481">
      <w:pPr>
        <w:pStyle w:val="ListParagraph"/>
        <w:numPr>
          <w:ilvl w:val="0"/>
          <w:numId w:val="4"/>
        </w:numPr>
      </w:pPr>
      <w:r>
        <w:t>Object deletion not optimized, game slows down over time</w:t>
      </w:r>
    </w:p>
    <w:p w:rsidR="002E5481" w:rsidRDefault="002E5481" w:rsidP="002E5481">
      <w:pPr>
        <w:pStyle w:val="ListParagraph"/>
        <w:numPr>
          <w:ilvl w:val="0"/>
          <w:numId w:val="4"/>
        </w:numPr>
      </w:pPr>
      <w:proofErr w:type="gramStart"/>
      <w:r>
        <w:t>Gear changes sometimes stalls</w:t>
      </w:r>
      <w:proofErr w:type="gramEnd"/>
      <w:r>
        <w:t xml:space="preserve"> the car. </w:t>
      </w:r>
    </w:p>
    <w:p w:rsidR="002E5481" w:rsidRDefault="002E5481" w:rsidP="002E5481">
      <w:pPr>
        <w:pStyle w:val="ListParagraph"/>
        <w:numPr>
          <w:ilvl w:val="1"/>
          <w:numId w:val="4"/>
        </w:numPr>
      </w:pPr>
      <w:r>
        <w:t>To fix spam your trigger buttons</w:t>
      </w:r>
    </w:p>
    <w:sectPr w:rsidR="002E54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7B31E7"/>
    <w:multiLevelType w:val="hybridMultilevel"/>
    <w:tmpl w:val="75CA434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7F04247"/>
    <w:multiLevelType w:val="hybridMultilevel"/>
    <w:tmpl w:val="9CD2CF3A"/>
    <w:lvl w:ilvl="0" w:tplc="F65E36A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1551A6B"/>
    <w:multiLevelType w:val="hybridMultilevel"/>
    <w:tmpl w:val="631C8114"/>
    <w:lvl w:ilvl="0" w:tplc="F65E36AA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2061082"/>
    <w:multiLevelType w:val="hybridMultilevel"/>
    <w:tmpl w:val="72A6A486"/>
    <w:lvl w:ilvl="0" w:tplc="1D42E3B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58AE"/>
    <w:rsid w:val="002E5481"/>
    <w:rsid w:val="0032499D"/>
    <w:rsid w:val="003333A1"/>
    <w:rsid w:val="00D15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58A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58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53D2B86C.dotm</Template>
  <TotalTime>23</TotalTime>
  <Pages>2</Pages>
  <Words>332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sysman</dc:creator>
  <cp:lastModifiedBy>sysman</cp:lastModifiedBy>
  <cp:revision>1</cp:revision>
  <dcterms:created xsi:type="dcterms:W3CDTF">2016-03-08T06:11:00Z</dcterms:created>
  <dcterms:modified xsi:type="dcterms:W3CDTF">2016-03-08T06:34:00Z</dcterms:modified>
</cp:coreProperties>
</file>